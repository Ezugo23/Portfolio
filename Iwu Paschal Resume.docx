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DF5A" w14:textId="77777777" w:rsidR="005E2090" w:rsidRPr="005E2090" w:rsidRDefault="005E2090">
      <w:pPr>
        <w:rPr>
          <w:sz w:val="8"/>
          <w:szCs w:val="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4EEB4CC8" wp14:editId="33ED74B7">
                <wp:simplePos x="0" y="0"/>
                <wp:positionH relativeFrom="page">
                  <wp:posOffset>461645</wp:posOffset>
                </wp:positionH>
                <wp:positionV relativeFrom="paragraph">
                  <wp:posOffset>9144000</wp:posOffset>
                </wp:positionV>
                <wp:extent cx="6848856" cy="457200"/>
                <wp:effectExtent l="0" t="0" r="9525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8856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788BD" id="Rectangle 1" o:spid="_x0000_s1026" style="position:absolute;margin-left:36.35pt;margin-top:10in;width:539.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" fillcolor="#648276 [3208]" stroked="f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900"/>
        <w:gridCol w:w="8991"/>
        <w:gridCol w:w="899"/>
      </w:tblGrid>
      <w:tr w:rsidR="00605A5B" w14:paraId="75E98C5D" w14:textId="77777777" w:rsidTr="005E2090">
        <w:trPr>
          <w:trHeight w:val="2016"/>
        </w:trPr>
        <w:tc>
          <w:tcPr>
            <w:tcW w:w="900" w:type="dxa"/>
          </w:tcPr>
          <w:p w14:paraId="6AFA73AF" w14:textId="77777777" w:rsidR="00605A5B" w:rsidRDefault="00605A5B"/>
        </w:tc>
        <w:tc>
          <w:tcPr>
            <w:tcW w:w="8991" w:type="dxa"/>
          </w:tcPr>
          <w:p w14:paraId="2534E14F" w14:textId="64662838" w:rsidR="00605A5B" w:rsidRPr="00F316AD" w:rsidRDefault="003A7E3B" w:rsidP="00AB2CDC">
            <w:pPr>
              <w:pStyle w:val="TitleAlt"/>
            </w:pPr>
            <w:proofErr w:type="spellStart"/>
            <w:r>
              <w:rPr>
                <w:rStyle w:val="TitleChar"/>
              </w:rPr>
              <w:t>Iwu</w:t>
            </w:r>
            <w:proofErr w:type="spellEnd"/>
            <w:r w:rsidR="00AB2CDC">
              <w:t xml:space="preserve"> </w:t>
            </w:r>
            <w:r>
              <w:t>Paschal</w:t>
            </w:r>
          </w:p>
          <w:p w14:paraId="78B45A5A" w14:textId="0F4CB0FD" w:rsidR="00605A5B" w:rsidRDefault="003A7E3B" w:rsidP="00A77921">
            <w:pPr>
              <w:pStyle w:val="Subtitle"/>
            </w:pPr>
            <w:r>
              <w:t>Front End Developer</w:t>
            </w:r>
          </w:p>
        </w:tc>
        <w:tc>
          <w:tcPr>
            <w:tcW w:w="899" w:type="dxa"/>
          </w:tcPr>
          <w:p w14:paraId="39FB39EA" w14:textId="77777777" w:rsidR="00605A5B" w:rsidRDefault="00605A5B"/>
        </w:tc>
      </w:tr>
    </w:tbl>
    <w:p w14:paraId="1BBABB22" w14:textId="77777777" w:rsidR="00507E93" w:rsidRPr="00507E93" w:rsidRDefault="00507E93">
      <w:pPr>
        <w:rPr>
          <w:sz w:val="8"/>
          <w:szCs w:val="8"/>
        </w:rPr>
      </w:pP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3467"/>
        <w:gridCol w:w="7333"/>
      </w:tblGrid>
      <w:tr w:rsidR="00507E93" w14:paraId="443235B3" w14:textId="77777777" w:rsidTr="0049203B">
        <w:tc>
          <w:tcPr>
            <w:tcW w:w="3467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65A9B7D4" w14:textId="77777777" w:rsidR="00507E93" w:rsidRDefault="00507E93"/>
        </w:tc>
        <w:tc>
          <w:tcPr>
            <w:tcW w:w="7333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3AFE2DDC" w14:textId="77777777" w:rsidR="00507E93" w:rsidRDefault="00507E93"/>
        </w:tc>
      </w:tr>
      <w:tr w:rsidR="00605A5B" w14:paraId="05723F8C" w14:textId="77777777" w:rsidTr="0049203B">
        <w:trPr>
          <w:trHeight w:val="2340"/>
        </w:trPr>
        <w:tc>
          <w:tcPr>
            <w:tcW w:w="3467" w:type="dxa"/>
            <w:tcBorders>
              <w:right w:val="single" w:sz="18" w:space="0" w:color="648276" w:themeColor="accent5"/>
            </w:tcBorders>
          </w:tcPr>
          <w:p w14:paraId="5542F9A1" w14:textId="77777777" w:rsidR="00605A5B" w:rsidRPr="00605A5B" w:rsidRDefault="00000000" w:rsidP="00C42F47">
            <w:pPr>
              <w:pStyle w:val="Heading1"/>
              <w:jc w:val="right"/>
            </w:pPr>
            <w:sdt>
              <w:sdtPr>
                <w:id w:val="1604447469"/>
                <w:placeholder>
                  <w:docPart w:val="A8B8C5DEF9074469AF7F5D579E463EBC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05A5B">
                  <w:t>Contact</w:t>
                </w:r>
              </w:sdtContent>
            </w:sdt>
          </w:p>
          <w:p w14:paraId="056F7B05" w14:textId="55D32E6D" w:rsidR="00C1095A" w:rsidRPr="009D130F" w:rsidRDefault="003A7E3B" w:rsidP="00C42F47">
            <w:pPr>
              <w:jc w:val="right"/>
              <w:rPr>
                <w:sz w:val="24"/>
                <w:szCs w:val="28"/>
              </w:rPr>
            </w:pPr>
            <w:r w:rsidRPr="009D130F">
              <w:rPr>
                <w:sz w:val="24"/>
                <w:szCs w:val="28"/>
              </w:rPr>
              <w:t xml:space="preserve">4 </w:t>
            </w:r>
            <w:proofErr w:type="spellStart"/>
            <w:r w:rsidRPr="009D130F">
              <w:rPr>
                <w:sz w:val="24"/>
                <w:szCs w:val="28"/>
              </w:rPr>
              <w:t>Arapasowo</w:t>
            </w:r>
            <w:proofErr w:type="spellEnd"/>
            <w:r w:rsidRPr="009D130F">
              <w:rPr>
                <w:sz w:val="24"/>
                <w:szCs w:val="28"/>
              </w:rPr>
              <w:t xml:space="preserve"> Street,</w:t>
            </w:r>
          </w:p>
          <w:p w14:paraId="20CF2704" w14:textId="5014F906" w:rsidR="00C42F47" w:rsidRPr="009D130F" w:rsidRDefault="003A7E3B" w:rsidP="00C42F47">
            <w:pPr>
              <w:jc w:val="right"/>
              <w:rPr>
                <w:sz w:val="24"/>
                <w:szCs w:val="28"/>
              </w:rPr>
            </w:pPr>
            <w:r w:rsidRPr="009D130F">
              <w:rPr>
                <w:sz w:val="24"/>
                <w:szCs w:val="28"/>
              </w:rPr>
              <w:t>Ikeja, Lagos, Nigeria.</w:t>
            </w:r>
          </w:p>
          <w:p w14:paraId="461880C5" w14:textId="50B6DEB9" w:rsidR="00C42F47" w:rsidRPr="009D130F" w:rsidRDefault="003A7E3B" w:rsidP="00C42F47">
            <w:pPr>
              <w:jc w:val="right"/>
              <w:rPr>
                <w:sz w:val="24"/>
                <w:szCs w:val="28"/>
              </w:rPr>
            </w:pPr>
            <w:r w:rsidRPr="009D130F">
              <w:rPr>
                <w:sz w:val="24"/>
                <w:szCs w:val="28"/>
              </w:rPr>
              <w:t>08117205697</w:t>
            </w:r>
          </w:p>
          <w:p w14:paraId="154DAB5E" w14:textId="7FF0CFF7" w:rsidR="00605A5B" w:rsidRPr="009D130F" w:rsidRDefault="00000000" w:rsidP="00C42F47">
            <w:pPr>
              <w:jc w:val="right"/>
              <w:rPr>
                <w:sz w:val="24"/>
                <w:szCs w:val="28"/>
              </w:rPr>
            </w:pPr>
            <w:hyperlink r:id="rId9" w:history="1">
              <w:r w:rsidR="003A7E3B" w:rsidRPr="009D130F">
                <w:rPr>
                  <w:rStyle w:val="Hyperlink"/>
                  <w:sz w:val="24"/>
                  <w:szCs w:val="28"/>
                </w:rPr>
                <w:t>Iwuchukwuezugo@gmail.com</w:t>
              </w:r>
            </w:hyperlink>
          </w:p>
          <w:p w14:paraId="3510E7E0" w14:textId="271BC42B" w:rsidR="003A7E3B" w:rsidRDefault="00000000" w:rsidP="00C42F47">
            <w:pPr>
              <w:jc w:val="right"/>
            </w:pPr>
            <w:hyperlink r:id="rId10" w:history="1">
              <w:r w:rsidR="00A71970" w:rsidRPr="009D130F">
                <w:rPr>
                  <w:rStyle w:val="Hyperlink"/>
                  <w:sz w:val="24"/>
                  <w:szCs w:val="28"/>
                </w:rPr>
                <w:t>https://github.com/Ezugo23</w:t>
              </w:r>
            </w:hyperlink>
            <w:r w:rsidR="00A71970" w:rsidRPr="009D130F">
              <w:rPr>
                <w:sz w:val="24"/>
                <w:szCs w:val="28"/>
              </w:rPr>
              <w:t xml:space="preserve"> </w:t>
            </w:r>
          </w:p>
        </w:tc>
        <w:tc>
          <w:tcPr>
            <w:tcW w:w="7333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649C3BD6" w14:textId="169B1690" w:rsidR="00605A5B" w:rsidRDefault="003A7E3B" w:rsidP="00C42F47">
            <w:pPr>
              <w:pStyle w:val="Heading1"/>
            </w:pPr>
            <w:r>
              <w:t>Professional Summary</w:t>
            </w:r>
          </w:p>
          <w:p w14:paraId="58B07B2D" w14:textId="2731D55D" w:rsidR="005D0A02" w:rsidRPr="005D0A02" w:rsidRDefault="003A7E3B" w:rsidP="005D0A02">
            <w:r w:rsidRPr="009D130F">
              <w:rPr>
                <w:sz w:val="24"/>
                <w:szCs w:val="28"/>
              </w:rPr>
              <w:t>I am a junior software developer, that turns ideas into a functional</w:t>
            </w:r>
            <w:r w:rsidR="00146B66" w:rsidRPr="009D130F">
              <w:rPr>
                <w:sz w:val="24"/>
                <w:szCs w:val="28"/>
              </w:rPr>
              <w:t xml:space="preserve">, interactive user-friendly websites. I am proficient in HTML, CSS and JavaScript with a strong foundation in frontend frameworks like React </w:t>
            </w:r>
            <w:r w:rsidR="00E244CB" w:rsidRPr="009D130F">
              <w:rPr>
                <w:sz w:val="24"/>
                <w:szCs w:val="28"/>
              </w:rPr>
              <w:t>and Tailwind CSS. I am also into learning and keeping up to date with the latest web development technologies, adept at collaborating with cross-functional teams for the project success.</w:t>
            </w:r>
          </w:p>
        </w:tc>
      </w:tr>
      <w:tr w:rsidR="005D36AC" w14:paraId="78D393AB" w14:textId="77777777" w:rsidTr="0049203B">
        <w:trPr>
          <w:trHeight w:val="1332"/>
        </w:trPr>
        <w:tc>
          <w:tcPr>
            <w:tcW w:w="3467" w:type="dxa"/>
            <w:vMerge w:val="restart"/>
            <w:tcBorders>
              <w:right w:val="single" w:sz="18" w:space="0" w:color="648276" w:themeColor="accent5"/>
            </w:tcBorders>
          </w:tcPr>
          <w:p w14:paraId="0AFC9B4E" w14:textId="77777777" w:rsidR="005D36AC" w:rsidRDefault="00000000" w:rsidP="00E8639E">
            <w:pPr>
              <w:pStyle w:val="Heading1"/>
              <w:jc w:val="right"/>
            </w:pPr>
            <w:sdt>
              <w:sdtPr>
                <w:id w:val="1723097672"/>
                <w:placeholder>
                  <w:docPart w:val="18EC00A5B843405AA51D58C1C0347E3D"/>
                </w:placeholder>
                <w:temporary/>
                <w:showingPlcHdr/>
                <w15:appearance w15:val="hidden"/>
                <w:text/>
              </w:sdtPr>
              <w:sdtContent>
                <w:r w:rsidR="005D36AC">
                  <w:t>Education</w:t>
                </w:r>
              </w:sdtContent>
            </w:sdt>
          </w:p>
          <w:p w14:paraId="17DEB0B7" w14:textId="6551AC45" w:rsidR="005D36AC" w:rsidRPr="009D130F" w:rsidRDefault="00E244CB" w:rsidP="00E8639E">
            <w:pPr>
              <w:pStyle w:val="Heading4"/>
              <w:jc w:val="right"/>
              <w:rPr>
                <w:sz w:val="24"/>
                <w:szCs w:val="28"/>
              </w:rPr>
            </w:pPr>
            <w:r w:rsidRPr="009D130F">
              <w:rPr>
                <w:sz w:val="24"/>
                <w:szCs w:val="28"/>
              </w:rPr>
              <w:t xml:space="preserve">Nnamdi Azikiwe University, </w:t>
            </w:r>
            <w:proofErr w:type="spellStart"/>
            <w:r w:rsidRPr="009D130F">
              <w:rPr>
                <w:sz w:val="24"/>
                <w:szCs w:val="28"/>
              </w:rPr>
              <w:t>Awka</w:t>
            </w:r>
            <w:proofErr w:type="spellEnd"/>
            <w:r w:rsidR="009D130F" w:rsidRPr="009D130F">
              <w:rPr>
                <w:sz w:val="24"/>
                <w:szCs w:val="28"/>
              </w:rPr>
              <w:t>,</w:t>
            </w:r>
          </w:p>
          <w:p w14:paraId="552E2ADB" w14:textId="0050261D" w:rsidR="005D36AC" w:rsidRPr="009D130F" w:rsidRDefault="00E244CB" w:rsidP="00E8639E">
            <w:pPr>
              <w:pStyle w:val="Heading4"/>
              <w:jc w:val="right"/>
              <w:rPr>
                <w:sz w:val="24"/>
                <w:szCs w:val="28"/>
              </w:rPr>
            </w:pPr>
            <w:r w:rsidRPr="009D130F">
              <w:rPr>
                <w:sz w:val="24"/>
                <w:szCs w:val="28"/>
              </w:rPr>
              <w:t>Anambra, Nigeria.</w:t>
            </w:r>
          </w:p>
          <w:p w14:paraId="672EED3F" w14:textId="4769CC22" w:rsidR="005D36AC" w:rsidRPr="009D130F" w:rsidRDefault="00E244CB" w:rsidP="00E8639E">
            <w:pPr>
              <w:pStyle w:val="Heading4"/>
              <w:jc w:val="right"/>
              <w:rPr>
                <w:sz w:val="24"/>
                <w:szCs w:val="28"/>
              </w:rPr>
            </w:pPr>
            <w:r w:rsidRPr="009D130F">
              <w:rPr>
                <w:sz w:val="24"/>
                <w:szCs w:val="28"/>
              </w:rPr>
              <w:t>Polymer Engineering</w:t>
            </w:r>
          </w:p>
          <w:p w14:paraId="21A67A3C" w14:textId="08A5EE1E" w:rsidR="005D36AC" w:rsidRPr="009D130F" w:rsidRDefault="00E244CB" w:rsidP="00756FF7">
            <w:pPr>
              <w:pStyle w:val="Heading4"/>
              <w:jc w:val="right"/>
              <w:rPr>
                <w:sz w:val="24"/>
                <w:szCs w:val="28"/>
              </w:rPr>
            </w:pPr>
            <w:r w:rsidRPr="009D130F">
              <w:rPr>
                <w:sz w:val="24"/>
                <w:szCs w:val="28"/>
              </w:rPr>
              <w:t>(Ongoing)</w:t>
            </w:r>
          </w:p>
          <w:p w14:paraId="0AAC1EB3" w14:textId="77777777" w:rsidR="005D36AC" w:rsidRDefault="00000000" w:rsidP="00E8639E">
            <w:pPr>
              <w:pStyle w:val="Heading1"/>
              <w:jc w:val="right"/>
            </w:pPr>
            <w:sdt>
              <w:sdtPr>
                <w:id w:val="-242716918"/>
                <w:placeholder>
                  <w:docPart w:val="AF45BD72BA214C6E91BB0D6FF7B37938"/>
                </w:placeholder>
                <w:temporary/>
                <w:showingPlcHdr/>
                <w15:appearance w15:val="hidden"/>
                <w:text/>
              </w:sdtPr>
              <w:sdtContent>
                <w:r w:rsidR="005D36AC" w:rsidRPr="000E1D44">
                  <w:t>Key Skills</w:t>
                </w:r>
              </w:sdtContent>
            </w:sdt>
          </w:p>
          <w:p w14:paraId="082276C6" w14:textId="3E20B11F" w:rsidR="005D36AC" w:rsidRPr="009D130F" w:rsidRDefault="00E244CB" w:rsidP="00E8639E">
            <w:pPr>
              <w:pStyle w:val="Heading4"/>
              <w:jc w:val="right"/>
              <w:rPr>
                <w:sz w:val="24"/>
                <w:szCs w:val="28"/>
              </w:rPr>
            </w:pPr>
            <w:r w:rsidRPr="009D130F">
              <w:rPr>
                <w:sz w:val="24"/>
                <w:szCs w:val="28"/>
              </w:rPr>
              <w:t>Language: HTML, JavaScript</w:t>
            </w:r>
          </w:p>
          <w:p w14:paraId="2D3330D2" w14:textId="7EA64A1A" w:rsidR="005D36AC" w:rsidRPr="009D130F" w:rsidRDefault="00514B8C" w:rsidP="00E8639E">
            <w:pPr>
              <w:pStyle w:val="Heading4"/>
              <w:jc w:val="right"/>
              <w:rPr>
                <w:sz w:val="24"/>
                <w:szCs w:val="28"/>
              </w:rPr>
            </w:pPr>
            <w:r w:rsidRPr="009D130F">
              <w:rPr>
                <w:sz w:val="24"/>
                <w:szCs w:val="28"/>
              </w:rPr>
              <w:t>Styling: CSS</w:t>
            </w:r>
          </w:p>
          <w:p w14:paraId="1FE4A62F" w14:textId="5D9EADA9" w:rsidR="005D36AC" w:rsidRPr="009D130F" w:rsidRDefault="00514B8C" w:rsidP="00E8639E">
            <w:pPr>
              <w:pStyle w:val="Heading4"/>
              <w:jc w:val="right"/>
              <w:rPr>
                <w:sz w:val="24"/>
                <w:szCs w:val="28"/>
              </w:rPr>
            </w:pPr>
            <w:r w:rsidRPr="009D130F">
              <w:rPr>
                <w:sz w:val="24"/>
                <w:szCs w:val="28"/>
              </w:rPr>
              <w:t>Frontend Frameworks: React and Tailwind CSS</w:t>
            </w:r>
          </w:p>
          <w:p w14:paraId="21C80DE7" w14:textId="5BF28DEF" w:rsidR="005D36AC" w:rsidRPr="009D130F" w:rsidRDefault="00514B8C" w:rsidP="00E8639E">
            <w:pPr>
              <w:pStyle w:val="Heading4"/>
              <w:jc w:val="right"/>
              <w:rPr>
                <w:sz w:val="24"/>
                <w:szCs w:val="28"/>
              </w:rPr>
            </w:pPr>
            <w:r w:rsidRPr="009D130F">
              <w:rPr>
                <w:sz w:val="24"/>
                <w:szCs w:val="28"/>
              </w:rPr>
              <w:t>Version Control: Git</w:t>
            </w:r>
          </w:p>
          <w:p w14:paraId="12CA0C92" w14:textId="0FCABF66" w:rsidR="005D36AC" w:rsidRPr="007C14FA" w:rsidRDefault="00514B8C" w:rsidP="00E8639E">
            <w:pPr>
              <w:pStyle w:val="Heading4"/>
              <w:jc w:val="right"/>
            </w:pPr>
            <w:r w:rsidRPr="009D130F">
              <w:rPr>
                <w:sz w:val="24"/>
                <w:szCs w:val="28"/>
              </w:rPr>
              <w:t>Responsive Designs</w:t>
            </w:r>
          </w:p>
        </w:tc>
        <w:tc>
          <w:tcPr>
            <w:tcW w:w="7333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6C50F29C" w14:textId="74659C80" w:rsidR="005D36AC" w:rsidRDefault="0078282A" w:rsidP="00C42F47">
            <w:pPr>
              <w:pStyle w:val="Heading1"/>
            </w:pPr>
            <w:r>
              <w:t>Soft Skills</w:t>
            </w:r>
          </w:p>
          <w:p w14:paraId="66D52513" w14:textId="77777777" w:rsidR="005D36AC" w:rsidRPr="009D130F" w:rsidRDefault="0078282A" w:rsidP="00A06E97">
            <w:pPr>
              <w:rPr>
                <w:sz w:val="24"/>
                <w:szCs w:val="28"/>
              </w:rPr>
            </w:pPr>
            <w:r w:rsidRPr="009D130F">
              <w:rPr>
                <w:sz w:val="24"/>
                <w:szCs w:val="28"/>
              </w:rPr>
              <w:t>Problem-Solving</w:t>
            </w:r>
          </w:p>
          <w:p w14:paraId="2A306B74" w14:textId="77777777" w:rsidR="0078282A" w:rsidRPr="009D130F" w:rsidRDefault="0078282A" w:rsidP="00A06E97">
            <w:pPr>
              <w:rPr>
                <w:sz w:val="24"/>
                <w:szCs w:val="28"/>
              </w:rPr>
            </w:pPr>
            <w:r w:rsidRPr="009D130F">
              <w:rPr>
                <w:sz w:val="24"/>
                <w:szCs w:val="28"/>
              </w:rPr>
              <w:t>Team-Collaboration</w:t>
            </w:r>
          </w:p>
          <w:p w14:paraId="17200BF5" w14:textId="77777777" w:rsidR="0078282A" w:rsidRPr="009D130F" w:rsidRDefault="0078282A" w:rsidP="00A06E97">
            <w:pPr>
              <w:rPr>
                <w:sz w:val="24"/>
                <w:szCs w:val="28"/>
              </w:rPr>
            </w:pPr>
            <w:r w:rsidRPr="009D130F">
              <w:rPr>
                <w:sz w:val="24"/>
                <w:szCs w:val="28"/>
              </w:rPr>
              <w:t>Eagerness To Learn</w:t>
            </w:r>
          </w:p>
          <w:p w14:paraId="39226D9B" w14:textId="48BF2FC6" w:rsidR="0078282A" w:rsidRPr="005D0A02" w:rsidRDefault="00BC30CC" w:rsidP="00A06E97">
            <w:r w:rsidRPr="009D130F">
              <w:rPr>
                <w:sz w:val="24"/>
                <w:szCs w:val="28"/>
              </w:rPr>
              <w:t>Effective-Communication</w:t>
            </w:r>
          </w:p>
        </w:tc>
      </w:tr>
      <w:tr w:rsidR="005D36AC" w14:paraId="011DFE84" w14:textId="77777777" w:rsidTr="0049203B">
        <w:trPr>
          <w:trHeight w:val="1762"/>
        </w:trPr>
        <w:tc>
          <w:tcPr>
            <w:tcW w:w="3467" w:type="dxa"/>
            <w:vMerge/>
            <w:tcBorders>
              <w:right w:val="single" w:sz="18" w:space="0" w:color="648276" w:themeColor="accent5"/>
            </w:tcBorders>
          </w:tcPr>
          <w:p w14:paraId="266ABE40" w14:textId="77777777" w:rsidR="005D36AC" w:rsidRDefault="005D36AC" w:rsidP="00C42F47">
            <w:pPr>
              <w:pStyle w:val="Heading1"/>
              <w:jc w:val="right"/>
            </w:pPr>
          </w:p>
        </w:tc>
        <w:tc>
          <w:tcPr>
            <w:tcW w:w="7333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  <w:vAlign w:val="center"/>
          </w:tcPr>
          <w:p w14:paraId="04FBE40D" w14:textId="60AC9E08" w:rsidR="00E8639E" w:rsidRDefault="00BC30CC" w:rsidP="00756FF7">
            <w:pPr>
              <w:pStyle w:val="Heading1"/>
            </w:pPr>
            <w:r>
              <w:t>Project: Personal Portfolio</w:t>
            </w:r>
          </w:p>
          <w:p w14:paraId="75A40A63" w14:textId="00835F51" w:rsidR="00BC30CC" w:rsidRPr="009D130F" w:rsidRDefault="00BC30CC" w:rsidP="00DB6F8D">
            <w:pPr>
              <w:jc w:val="both"/>
              <w:rPr>
                <w:sz w:val="24"/>
                <w:szCs w:val="28"/>
              </w:rPr>
            </w:pPr>
            <w:r w:rsidRPr="009D130F">
              <w:rPr>
                <w:sz w:val="24"/>
                <w:szCs w:val="28"/>
              </w:rPr>
              <w:t xml:space="preserve">I Developed a portfolio website to showcase my projects and skills. I used Html, </w:t>
            </w:r>
            <w:r w:rsidR="00DB6F8D" w:rsidRPr="009D130F">
              <w:rPr>
                <w:sz w:val="24"/>
                <w:szCs w:val="28"/>
              </w:rPr>
              <w:t>CSS</w:t>
            </w:r>
            <w:r w:rsidRPr="009D130F">
              <w:rPr>
                <w:sz w:val="24"/>
                <w:szCs w:val="28"/>
              </w:rPr>
              <w:t>, Bootstrap and JavaScript, made it user friendly and responsive on any size of screen</w:t>
            </w:r>
          </w:p>
          <w:p w14:paraId="1A6F7F98" w14:textId="497F6FA1" w:rsidR="00BC30CC" w:rsidRPr="009D130F" w:rsidRDefault="00BC30CC" w:rsidP="005E2090">
            <w:pPr>
              <w:rPr>
                <w:sz w:val="24"/>
                <w:szCs w:val="28"/>
              </w:rPr>
            </w:pPr>
            <w:r w:rsidRPr="009D130F">
              <w:rPr>
                <w:sz w:val="24"/>
                <w:szCs w:val="28"/>
              </w:rPr>
              <w:t xml:space="preserve">Portfolio: </w:t>
            </w:r>
          </w:p>
          <w:p w14:paraId="68117763" w14:textId="716D5828" w:rsidR="00BC30CC" w:rsidRDefault="00BC30CC" w:rsidP="005E2090">
            <w:r w:rsidRPr="009D130F">
              <w:rPr>
                <w:sz w:val="24"/>
                <w:szCs w:val="28"/>
              </w:rPr>
              <w:t>Linked</w:t>
            </w:r>
            <w:r w:rsidR="00DB6F8D" w:rsidRPr="009D130F">
              <w:rPr>
                <w:sz w:val="24"/>
                <w:szCs w:val="28"/>
              </w:rPr>
              <w:t>In</w:t>
            </w:r>
            <w:r w:rsidRPr="009D130F">
              <w:rPr>
                <w:sz w:val="24"/>
                <w:szCs w:val="28"/>
              </w:rPr>
              <w:t xml:space="preserve">: </w:t>
            </w:r>
            <w:hyperlink r:id="rId11" w:history="1">
              <w:r w:rsidR="00A71970" w:rsidRPr="009D130F">
                <w:rPr>
                  <w:rStyle w:val="Hyperlink"/>
                  <w:sz w:val="24"/>
                  <w:szCs w:val="28"/>
                </w:rPr>
                <w:t>https://www.linkedin.com/in/iwu-chukwuezugo</w:t>
              </w:r>
            </w:hyperlink>
            <w:r w:rsidR="00A71970">
              <w:t xml:space="preserve"> </w:t>
            </w:r>
          </w:p>
        </w:tc>
      </w:tr>
      <w:tr w:rsidR="000E1D44" w14:paraId="74F1D101" w14:textId="77777777" w:rsidTr="0049203B">
        <w:trPr>
          <w:trHeight w:val="1339"/>
        </w:trPr>
        <w:tc>
          <w:tcPr>
            <w:tcW w:w="3467" w:type="dxa"/>
            <w:tcBorders>
              <w:right w:val="single" w:sz="18" w:space="0" w:color="648276" w:themeColor="accent5"/>
            </w:tcBorders>
          </w:tcPr>
          <w:p w14:paraId="76B9B07E" w14:textId="77777777" w:rsidR="000E1D44" w:rsidRDefault="000E1D44" w:rsidP="0057534A"/>
        </w:tc>
        <w:tc>
          <w:tcPr>
            <w:tcW w:w="7333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CB4C7DC" w14:textId="77777777" w:rsidR="000E1D44" w:rsidRDefault="00000000" w:rsidP="005D36AC">
            <w:pPr>
              <w:pStyle w:val="Heading1"/>
            </w:pPr>
            <w:sdt>
              <w:sdtPr>
                <w:id w:val="61914896"/>
                <w:placeholder>
                  <w:docPart w:val="8BC8700B4E3042279E739912FCF1F400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5D36AC">
                  <w:t>Communication</w:t>
                </w:r>
              </w:sdtContent>
            </w:sdt>
          </w:p>
          <w:p w14:paraId="4E64327D" w14:textId="77777777" w:rsidR="005D0A02" w:rsidRPr="005D36AC" w:rsidRDefault="00000000" w:rsidP="00E8639E">
            <w:pPr>
              <w:rPr>
                <w:w w:val="105"/>
              </w:rPr>
            </w:pPr>
            <w:sdt>
              <w:sdtPr>
                <w:rPr>
                  <w:sz w:val="24"/>
                  <w:szCs w:val="28"/>
                </w:rPr>
                <w:id w:val="-464979480"/>
                <w:placeholder>
                  <w:docPart w:val="029C019398634ACFB1CEFC6E68217C6E"/>
                </w:placeholder>
                <w:temporary/>
                <w:showingPlcHdr/>
                <w15:appearance w15:val="hidden"/>
              </w:sdtPr>
              <w:sdtContent>
                <w:r w:rsidR="00E8639E" w:rsidRPr="009D130F">
                  <w:rPr>
                    <w:sz w:val="24"/>
                    <w:szCs w:val="28"/>
                  </w:rPr>
                  <w:t>Implemented new procedures and technologies that improved efficiency and streamlined operations.</w:t>
                </w:r>
              </w:sdtContent>
            </w:sdt>
          </w:p>
        </w:tc>
      </w:tr>
      <w:tr w:rsidR="000E1D44" w14:paraId="707436B5" w14:textId="77777777" w:rsidTr="0049203B">
        <w:trPr>
          <w:trHeight w:val="149"/>
        </w:trPr>
        <w:tc>
          <w:tcPr>
            <w:tcW w:w="3467" w:type="dxa"/>
            <w:tcBorders>
              <w:right w:val="single" w:sz="18" w:space="0" w:color="648276" w:themeColor="accent5"/>
            </w:tcBorders>
          </w:tcPr>
          <w:p w14:paraId="5F5BAE2C" w14:textId="77777777" w:rsidR="000E1D44" w:rsidRDefault="000E1D44"/>
        </w:tc>
        <w:tc>
          <w:tcPr>
            <w:tcW w:w="7333" w:type="dxa"/>
            <w:tcBorders>
              <w:top w:val="single" w:sz="8" w:space="0" w:color="648276" w:themeColor="accent5"/>
              <w:left w:val="single" w:sz="18" w:space="0" w:color="648276" w:themeColor="accent5"/>
            </w:tcBorders>
          </w:tcPr>
          <w:p w14:paraId="5B35C1BF" w14:textId="77777777" w:rsidR="000E1D44" w:rsidRDefault="00000000" w:rsidP="005D36AC">
            <w:pPr>
              <w:pStyle w:val="Heading1"/>
            </w:pPr>
            <w:sdt>
              <w:sdtPr>
                <w:id w:val="-465741575"/>
                <w:placeholder>
                  <w:docPart w:val="F683DD2D2B1F4AE1A83CBC2D5FADAD31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5D36AC">
                  <w:t>References</w:t>
                </w:r>
              </w:sdtContent>
            </w:sdt>
          </w:p>
          <w:p w14:paraId="3856AE94" w14:textId="77777777" w:rsidR="000E1D44" w:rsidRPr="000E1D44" w:rsidRDefault="00000000" w:rsidP="00E8639E">
            <w:sdt>
              <w:sdtPr>
                <w:rPr>
                  <w:w w:val="105"/>
                </w:rPr>
                <w:id w:val="-290597087"/>
                <w:placeholder>
                  <w:docPart w:val="1D1D1C06EF46408FBCEC495FE779A96D"/>
                </w:placeholder>
                <w:temporary/>
                <w:showingPlcHdr/>
                <w15:appearance w15:val="hidden"/>
              </w:sdtPr>
              <w:sdtContent>
                <w:r w:rsidR="00E8639E" w:rsidRPr="009D130F">
                  <w:rPr>
                    <w:w w:val="105"/>
                    <w:sz w:val="24"/>
                    <w:szCs w:val="28"/>
                  </w:rPr>
                  <w:t>Available upon request.</w:t>
                </w:r>
              </w:sdtContent>
            </w:sdt>
          </w:p>
        </w:tc>
      </w:tr>
    </w:tbl>
    <w:p w14:paraId="3563C0E1" w14:textId="77777777" w:rsidR="00C55D85" w:rsidRPr="005E2090" w:rsidRDefault="00C55D85" w:rsidP="00843C42">
      <w:pPr>
        <w:rPr>
          <w:sz w:val="12"/>
          <w:szCs w:val="14"/>
        </w:rPr>
      </w:pPr>
    </w:p>
    <w:sectPr w:rsidR="00C55D85" w:rsidRPr="005E2090" w:rsidSect="005E2090">
      <w:pgSz w:w="12240" w:h="15840" w:code="1"/>
      <w:pgMar w:top="720" w:right="720" w:bottom="720" w:left="720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5DE97" w14:textId="77777777" w:rsidR="008D1169" w:rsidRDefault="008D1169" w:rsidP="00F316AD">
      <w:r>
        <w:separator/>
      </w:r>
    </w:p>
  </w:endnote>
  <w:endnote w:type="continuationSeparator" w:id="0">
    <w:p w14:paraId="50717AB7" w14:textId="77777777" w:rsidR="008D1169" w:rsidRDefault="008D1169" w:rsidP="00F316AD">
      <w:r>
        <w:continuationSeparator/>
      </w:r>
    </w:p>
  </w:endnote>
  <w:endnote w:type="continuationNotice" w:id="1">
    <w:p w14:paraId="6C48D0EE" w14:textId="77777777" w:rsidR="008D1169" w:rsidRDefault="008D11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F8BA0" w14:textId="77777777" w:rsidR="008D1169" w:rsidRDefault="008D1169" w:rsidP="00F316AD">
      <w:r>
        <w:separator/>
      </w:r>
    </w:p>
  </w:footnote>
  <w:footnote w:type="continuationSeparator" w:id="0">
    <w:p w14:paraId="58C92B3E" w14:textId="77777777" w:rsidR="008D1169" w:rsidRDefault="008D1169" w:rsidP="00F316AD">
      <w:r>
        <w:continuationSeparator/>
      </w:r>
    </w:p>
  </w:footnote>
  <w:footnote w:type="continuationNotice" w:id="1">
    <w:p w14:paraId="0D857D90" w14:textId="77777777" w:rsidR="008D1169" w:rsidRDefault="008D116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3B"/>
    <w:rsid w:val="0001399F"/>
    <w:rsid w:val="0003309A"/>
    <w:rsid w:val="00060FAA"/>
    <w:rsid w:val="0008700D"/>
    <w:rsid w:val="00095D41"/>
    <w:rsid w:val="000E1D44"/>
    <w:rsid w:val="00146B66"/>
    <w:rsid w:val="001A375F"/>
    <w:rsid w:val="001F1F0D"/>
    <w:rsid w:val="0020696E"/>
    <w:rsid w:val="0021090A"/>
    <w:rsid w:val="002356A2"/>
    <w:rsid w:val="0024775A"/>
    <w:rsid w:val="00263514"/>
    <w:rsid w:val="002D12DA"/>
    <w:rsid w:val="003019B2"/>
    <w:rsid w:val="0033344B"/>
    <w:rsid w:val="0034688D"/>
    <w:rsid w:val="003A7E3B"/>
    <w:rsid w:val="0040233B"/>
    <w:rsid w:val="0049203B"/>
    <w:rsid w:val="00507E93"/>
    <w:rsid w:val="00511A6E"/>
    <w:rsid w:val="00514B8C"/>
    <w:rsid w:val="0057534A"/>
    <w:rsid w:val="005860DC"/>
    <w:rsid w:val="005D0A02"/>
    <w:rsid w:val="005D36AC"/>
    <w:rsid w:val="005E2090"/>
    <w:rsid w:val="00605A5B"/>
    <w:rsid w:val="006C04DF"/>
    <w:rsid w:val="006C60E6"/>
    <w:rsid w:val="006D2DE6"/>
    <w:rsid w:val="006E70D3"/>
    <w:rsid w:val="00756FF7"/>
    <w:rsid w:val="0078282A"/>
    <w:rsid w:val="007B0F94"/>
    <w:rsid w:val="007C14FA"/>
    <w:rsid w:val="007C75FB"/>
    <w:rsid w:val="007D3031"/>
    <w:rsid w:val="00815943"/>
    <w:rsid w:val="00843C42"/>
    <w:rsid w:val="00860DB6"/>
    <w:rsid w:val="0088104A"/>
    <w:rsid w:val="00896FA4"/>
    <w:rsid w:val="008B507E"/>
    <w:rsid w:val="008D1169"/>
    <w:rsid w:val="00961457"/>
    <w:rsid w:val="009714E4"/>
    <w:rsid w:val="00993257"/>
    <w:rsid w:val="0099359E"/>
    <w:rsid w:val="009941DA"/>
    <w:rsid w:val="009D130F"/>
    <w:rsid w:val="00A06E97"/>
    <w:rsid w:val="00A30F44"/>
    <w:rsid w:val="00A71970"/>
    <w:rsid w:val="00A77921"/>
    <w:rsid w:val="00A85652"/>
    <w:rsid w:val="00AB2CDC"/>
    <w:rsid w:val="00AB4086"/>
    <w:rsid w:val="00AD6C78"/>
    <w:rsid w:val="00B111F4"/>
    <w:rsid w:val="00B2124F"/>
    <w:rsid w:val="00B575FB"/>
    <w:rsid w:val="00B6190E"/>
    <w:rsid w:val="00BC30CC"/>
    <w:rsid w:val="00BD4217"/>
    <w:rsid w:val="00C1095A"/>
    <w:rsid w:val="00C42F47"/>
    <w:rsid w:val="00C45E73"/>
    <w:rsid w:val="00C55D85"/>
    <w:rsid w:val="00C81523"/>
    <w:rsid w:val="00C87E3D"/>
    <w:rsid w:val="00CA2273"/>
    <w:rsid w:val="00CD50FD"/>
    <w:rsid w:val="00D47124"/>
    <w:rsid w:val="00D93B73"/>
    <w:rsid w:val="00DA0D2A"/>
    <w:rsid w:val="00DB6F8D"/>
    <w:rsid w:val="00DD5D7B"/>
    <w:rsid w:val="00E244CB"/>
    <w:rsid w:val="00E8639E"/>
    <w:rsid w:val="00F2368E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834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E8639E"/>
    <w:pPr>
      <w:spacing w:line="288" w:lineRule="auto"/>
    </w:pPr>
    <w:rPr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CDC"/>
    <w:pPr>
      <w:spacing w:before="120" w:after="120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5D36AC"/>
    <w:pPr>
      <w:spacing w:before="40" w:line="240" w:lineRule="auto"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C42F47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2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2"/>
    <w:rsid w:val="00E8639E"/>
    <w:rPr>
      <w:rFonts w:asciiTheme="majorHAnsi" w:hAnsiTheme="majorHAnsi" w:cs="Times New Roman (Body CS)"/>
      <w:b/>
      <w:color w:val="404040" w:themeColor="text1" w:themeTint="BF"/>
      <w:sz w:val="44"/>
    </w:rPr>
  </w:style>
  <w:style w:type="character" w:customStyle="1" w:styleId="Heading1Char">
    <w:name w:val="Heading 1 Char"/>
    <w:basedOn w:val="DefaultParagraphFont"/>
    <w:link w:val="Heading1"/>
    <w:uiPriority w:val="3"/>
    <w:rsid w:val="00E8639E"/>
    <w:rPr>
      <w:rFonts w:asciiTheme="majorHAnsi" w:hAnsiTheme="majorHAnsi" w:cs="Times New Roman (Body CS)"/>
      <w:b/>
      <w:color w:val="648276" w:themeColor="accent5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5D36AC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rsid w:val="00E8639E"/>
    <w:rPr>
      <w:rFonts w:eastAsiaTheme="majorEastAsia" w:cstheme="majorBidi"/>
      <w:color w:val="404040" w:themeColor="text1" w:themeTint="BF"/>
      <w:sz w:val="22"/>
    </w:rPr>
  </w:style>
  <w:style w:type="paragraph" w:customStyle="1" w:styleId="TitleAlt">
    <w:name w:val="Title Alt"/>
    <w:basedOn w:val="Normal"/>
    <w:uiPriority w:val="1"/>
    <w:qFormat/>
    <w:rsid w:val="00C42F47"/>
    <w:pPr>
      <w:spacing w:before="120" w:after="120" w:line="240" w:lineRule="auto"/>
    </w:pPr>
    <w:rPr>
      <w:rFonts w:asciiTheme="majorHAnsi" w:hAnsiTheme="majorHAnsi"/>
      <w:color w:val="648276" w:themeColor="accent5"/>
      <w:sz w:val="90"/>
    </w:rPr>
  </w:style>
  <w:style w:type="character" w:customStyle="1" w:styleId="Heading4Char">
    <w:name w:val="Heading 4 Char"/>
    <w:basedOn w:val="DefaultParagraphFont"/>
    <w:link w:val="Heading4"/>
    <w:uiPriority w:val="3"/>
    <w:rsid w:val="00E8639E"/>
    <w:rPr>
      <w:rFonts w:eastAsiaTheme="majorEastAsia" w:cstheme="majorBidi"/>
      <w:iCs/>
      <w:color w:val="242935" w:themeColor="accent1" w:themeShade="BF"/>
      <w:sz w:val="22"/>
    </w:rPr>
  </w:style>
  <w:style w:type="character" w:styleId="Hyperlink">
    <w:name w:val="Hyperlink"/>
    <w:basedOn w:val="DefaultParagraphFont"/>
    <w:uiPriority w:val="99"/>
    <w:semiHidden/>
    <w:rsid w:val="003A7E3B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E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060FAA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iwu-chukwuezugo-81298b277?utm_source=share&amp;utm_campaign=share_via&amp;utm_content=profile&amp;utm_medium=android_app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Ezugo23" TargetMode="External"/><Relationship Id="rId4" Type="http://schemas.openxmlformats.org/officeDocument/2006/relationships/styles" Target="styles.xml"/><Relationship Id="rId9" Type="http://schemas.openxmlformats.org/officeDocument/2006/relationships/hyperlink" Target="mailto:Iwuchukwuezugo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.G%20ANONYMOUS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B8C5DEF9074469AF7F5D579E463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8B26D-56B7-49BC-820E-954085D04609}"/>
      </w:docPartPr>
      <w:docPartBody>
        <w:p w:rsidR="00B84B8B" w:rsidRDefault="00000000">
          <w:pPr>
            <w:pStyle w:val="A8B8C5DEF9074469AF7F5D579E463EBC"/>
          </w:pPr>
          <w:r w:rsidRPr="00605A5B">
            <w:t>Contact</w:t>
          </w:r>
        </w:p>
      </w:docPartBody>
    </w:docPart>
    <w:docPart>
      <w:docPartPr>
        <w:name w:val="18EC00A5B843405AA51D58C1C0347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64735-2059-460A-8ED5-BB1F43D744A3}"/>
      </w:docPartPr>
      <w:docPartBody>
        <w:p w:rsidR="00B84B8B" w:rsidRDefault="00000000">
          <w:pPr>
            <w:pStyle w:val="18EC00A5B843405AA51D58C1C0347E3D"/>
          </w:pPr>
          <w:r>
            <w:t>Education</w:t>
          </w:r>
        </w:p>
      </w:docPartBody>
    </w:docPart>
    <w:docPart>
      <w:docPartPr>
        <w:name w:val="AF45BD72BA214C6E91BB0D6FF7B37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A3F9F-C1EA-4CB2-87C4-A7D68A8655C8}"/>
      </w:docPartPr>
      <w:docPartBody>
        <w:p w:rsidR="00B84B8B" w:rsidRDefault="00000000">
          <w:pPr>
            <w:pStyle w:val="AF45BD72BA214C6E91BB0D6FF7B37938"/>
          </w:pPr>
          <w:r w:rsidRPr="000E1D44">
            <w:t>Key Skills</w:t>
          </w:r>
        </w:p>
      </w:docPartBody>
    </w:docPart>
    <w:docPart>
      <w:docPartPr>
        <w:name w:val="8BC8700B4E3042279E739912FCF1F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A1286-D139-44ED-BA3E-42FA8189B2BA}"/>
      </w:docPartPr>
      <w:docPartBody>
        <w:p w:rsidR="00B84B8B" w:rsidRDefault="00000000">
          <w:pPr>
            <w:pStyle w:val="8BC8700B4E3042279E739912FCF1F400"/>
          </w:pPr>
          <w:r w:rsidRPr="005D36AC">
            <w:t>Communication</w:t>
          </w:r>
        </w:p>
      </w:docPartBody>
    </w:docPart>
    <w:docPart>
      <w:docPartPr>
        <w:name w:val="029C019398634ACFB1CEFC6E68217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2D354-1903-43CE-B2E1-F7A9CF7B2D01}"/>
      </w:docPartPr>
      <w:docPartBody>
        <w:p w:rsidR="00B84B8B" w:rsidRDefault="00000000">
          <w:pPr>
            <w:pStyle w:val="029C019398634ACFB1CEFC6E68217C6E"/>
          </w:pPr>
          <w:r w:rsidRPr="005D36AC">
            <w:t>Implemented new procedures and technologies that improved efficiency and streamlined operations.</w:t>
          </w:r>
        </w:p>
      </w:docPartBody>
    </w:docPart>
    <w:docPart>
      <w:docPartPr>
        <w:name w:val="F683DD2D2B1F4AE1A83CBC2D5FADA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6EBE0-058C-42A4-8190-B95F8CA10AF7}"/>
      </w:docPartPr>
      <w:docPartBody>
        <w:p w:rsidR="00B84B8B" w:rsidRDefault="00000000">
          <w:pPr>
            <w:pStyle w:val="F683DD2D2B1F4AE1A83CBC2D5FADAD31"/>
          </w:pPr>
          <w:r w:rsidRPr="005D36AC">
            <w:t>References</w:t>
          </w:r>
        </w:p>
      </w:docPartBody>
    </w:docPart>
    <w:docPart>
      <w:docPartPr>
        <w:name w:val="1D1D1C06EF46408FBCEC495FE779A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F3A92-4300-48ED-9795-7ADD546F7FC9}"/>
      </w:docPartPr>
      <w:docPartBody>
        <w:p w:rsidR="00B84B8B" w:rsidRDefault="00000000">
          <w:pPr>
            <w:pStyle w:val="1D1D1C06EF46408FBCEC495FE779A96D"/>
          </w:pPr>
          <w:r w:rsidRPr="0099359E">
            <w:rPr>
              <w:w w:val="105"/>
            </w:rPr>
            <w:t>Available upon request.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4C"/>
    <w:rsid w:val="0045134C"/>
    <w:rsid w:val="007934AB"/>
    <w:rsid w:val="008327CE"/>
    <w:rsid w:val="00B8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8B8C5DEF9074469AF7F5D579E463EBC">
    <w:name w:val="A8B8C5DEF9074469AF7F5D579E463EBC"/>
  </w:style>
  <w:style w:type="paragraph" w:customStyle="1" w:styleId="18EC00A5B843405AA51D58C1C0347E3D">
    <w:name w:val="18EC00A5B843405AA51D58C1C0347E3D"/>
  </w:style>
  <w:style w:type="paragraph" w:customStyle="1" w:styleId="AF45BD72BA214C6E91BB0D6FF7B37938">
    <w:name w:val="AF45BD72BA214C6E91BB0D6FF7B37938"/>
  </w:style>
  <w:style w:type="paragraph" w:customStyle="1" w:styleId="8BC8700B4E3042279E739912FCF1F400">
    <w:name w:val="8BC8700B4E3042279E739912FCF1F400"/>
  </w:style>
  <w:style w:type="paragraph" w:customStyle="1" w:styleId="029C019398634ACFB1CEFC6E68217C6E">
    <w:name w:val="029C019398634ACFB1CEFC6E68217C6E"/>
  </w:style>
  <w:style w:type="paragraph" w:customStyle="1" w:styleId="46C75351D21446508C68790718DCB3F4">
    <w:name w:val="46C75351D21446508C68790718DCB3F4"/>
  </w:style>
  <w:style w:type="paragraph" w:customStyle="1" w:styleId="38524C8B1E174C2B91CD5254A9DFC519">
    <w:name w:val="38524C8B1E174C2B91CD5254A9DFC519"/>
  </w:style>
  <w:style w:type="paragraph" w:customStyle="1" w:styleId="F683DD2D2B1F4AE1A83CBC2D5FADAD31">
    <w:name w:val="F683DD2D2B1F4AE1A83CBC2D5FADAD31"/>
  </w:style>
  <w:style w:type="paragraph" w:customStyle="1" w:styleId="1D1D1C06EF46408FBCEC495FE779A96D">
    <w:name w:val="1D1D1C06EF46408FBCEC495FE779A9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81D349-9164-409A-86A7-1900526381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68E47EB-B2BF-4E93-A5C0-AB358882F1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B76F39-2901-49A1-8324-B1651277B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resume.dotx</Template>
  <TotalTime>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2023-11-14T19:26:00Z</dcterms:created>
  <dcterms:modified xsi:type="dcterms:W3CDTF">2023-11-14T19:26:00Z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